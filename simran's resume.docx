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E276C0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9C9475" w14:textId="58C0C769" w:rsidR="001B2ABD" w:rsidRDefault="00DD308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5A78632" wp14:editId="09BC4002">
                  <wp:extent cx="2139950" cy="2077720"/>
                  <wp:effectExtent l="0" t="0" r="0" b="0"/>
                  <wp:docPr id="2048892151" name="Picture 1" descr="A person sitting on a ben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92151" name="Picture 1" descr="A person sitting on a bench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F8442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95BDC2B" w14:textId="0E957A80" w:rsidR="001B2ABD" w:rsidRDefault="004773A0" w:rsidP="001B2ABD">
            <w:pPr>
              <w:pStyle w:val="Title"/>
            </w:pPr>
            <w:r>
              <w:t>Simran</w:t>
            </w:r>
            <w:r w:rsidR="00622B16">
              <w:t xml:space="preserve"> </w:t>
            </w:r>
            <w:r>
              <w:t>Sharma</w:t>
            </w:r>
          </w:p>
          <w:p w14:paraId="641A4073" w14:textId="4BB2DCDF" w:rsidR="001B2ABD" w:rsidRDefault="001B2ABD" w:rsidP="001B2ABD">
            <w:pPr>
              <w:pStyle w:val="Subtitle"/>
            </w:pPr>
          </w:p>
        </w:tc>
      </w:tr>
      <w:tr w:rsidR="001B2ABD" w14:paraId="0D1B44B0" w14:textId="77777777" w:rsidTr="001B2ABD">
        <w:tc>
          <w:tcPr>
            <w:tcW w:w="3600" w:type="dxa"/>
          </w:tcPr>
          <w:p w14:paraId="497A654E" w14:textId="5C6BB9E8" w:rsidR="00036450" w:rsidRDefault="00BC58DF" w:rsidP="00BC58DF">
            <w:pPr>
              <w:pStyle w:val="Heading3"/>
            </w:pPr>
            <w:r>
              <w:t xml:space="preserve">objective </w:t>
            </w:r>
          </w:p>
          <w:p w14:paraId="2BB6210A" w14:textId="76AEDFA2" w:rsidR="00BC58DF" w:rsidRPr="00BC58DF" w:rsidRDefault="00BC58DF" w:rsidP="00BC58DF">
            <w:r>
              <w:t xml:space="preserve">To obtain a position in a progressive and advanced environment that would challenge and develop my technical skills and knowledge which will help me continue the growth and future of the company. </w:t>
            </w:r>
          </w:p>
          <w:sdt>
            <w:sdtPr>
              <w:id w:val="-1954003311"/>
              <w:placeholder>
                <w:docPart w:val="3E382FE160E84E7FAE248FF78B7D5579"/>
              </w:placeholder>
              <w:temporary/>
              <w:showingPlcHdr/>
              <w15:appearance w15:val="hidden"/>
            </w:sdtPr>
            <w:sdtContent>
              <w:p w14:paraId="778D32D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77539118B5946C1BF62BEB74BB41018"/>
              </w:placeholder>
              <w:temporary/>
              <w:showingPlcHdr/>
              <w15:appearance w15:val="hidden"/>
            </w:sdtPr>
            <w:sdtContent>
              <w:p w14:paraId="7EE4ED5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562814A" w14:textId="7CCAD14D" w:rsidR="004D3011" w:rsidRDefault="00BC58DF" w:rsidP="004D3011">
            <w:r>
              <w:t>365-994-2001</w:t>
            </w:r>
          </w:p>
          <w:p w14:paraId="5F06F5CF" w14:textId="77777777" w:rsidR="004D3011" w:rsidRDefault="004D3011" w:rsidP="004D3011"/>
          <w:p w14:paraId="2910DED7" w14:textId="40CEF081" w:rsidR="004D3011" w:rsidRDefault="00BC58DF" w:rsidP="004D3011">
            <w:r>
              <w:t xml:space="preserve"> EMAIL: </w:t>
            </w:r>
          </w:p>
          <w:p w14:paraId="75BBB80B" w14:textId="331A90EE" w:rsidR="00BC58DF" w:rsidRDefault="00BC58DF" w:rsidP="004D3011">
            <w:r>
              <w:t>Simran2001sharmass@gmail.com</w:t>
            </w:r>
          </w:p>
          <w:sdt>
            <w:sdtPr>
              <w:id w:val="-1444214663"/>
              <w:placeholder>
                <w:docPart w:val="1C66895FEAA74B24B951B58C8F24FCC1"/>
              </w:placeholder>
              <w:temporary/>
              <w:showingPlcHdr/>
              <w15:appearance w15:val="hidden"/>
            </w:sdtPr>
            <w:sdtContent>
              <w:p w14:paraId="7E8B387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E02688D" w14:textId="25D7EE13" w:rsidR="004D3011" w:rsidRDefault="00BC58DF" w:rsidP="004773A0">
            <w:pPr>
              <w:pStyle w:val="ListParagraph"/>
              <w:numPr>
                <w:ilvl w:val="0"/>
                <w:numId w:val="1"/>
              </w:numPr>
            </w:pPr>
            <w:r>
              <w:t xml:space="preserve">Content creation </w:t>
            </w:r>
          </w:p>
          <w:p w14:paraId="7D71C6F4" w14:textId="45FBC120" w:rsidR="004D3011" w:rsidRDefault="00BC58DF" w:rsidP="00BC58DF">
            <w:pPr>
              <w:pStyle w:val="ListParagraph"/>
              <w:numPr>
                <w:ilvl w:val="0"/>
                <w:numId w:val="1"/>
              </w:numPr>
            </w:pPr>
            <w:r>
              <w:t xml:space="preserve">Photo editing and video editing </w:t>
            </w:r>
          </w:p>
          <w:p w14:paraId="10EA87C3" w14:textId="6C5DF128" w:rsidR="004D3011" w:rsidRDefault="00BC58DF" w:rsidP="004773A0">
            <w:pPr>
              <w:pStyle w:val="ListParagraph"/>
              <w:numPr>
                <w:ilvl w:val="0"/>
                <w:numId w:val="1"/>
              </w:numPr>
            </w:pPr>
            <w:r>
              <w:t xml:space="preserve">Having knowledge of different cultures and business customs </w:t>
            </w:r>
          </w:p>
          <w:p w14:paraId="106706E7" w14:textId="3114D6DA" w:rsidR="004D3011" w:rsidRPr="004D3011" w:rsidRDefault="004773A0" w:rsidP="004773A0">
            <w:pPr>
              <w:pStyle w:val="ListParagraph"/>
              <w:numPr>
                <w:ilvl w:val="0"/>
                <w:numId w:val="1"/>
              </w:numPr>
            </w:pPr>
            <w:r>
              <w:t xml:space="preserve">Exploring the new things </w:t>
            </w:r>
          </w:p>
        </w:tc>
        <w:tc>
          <w:tcPr>
            <w:tcW w:w="720" w:type="dxa"/>
          </w:tcPr>
          <w:p w14:paraId="5B80953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E856E4EE3814947A54DAC33C8DBC442"/>
              </w:placeholder>
              <w:temporary/>
              <w:showingPlcHdr/>
              <w15:appearance w15:val="hidden"/>
            </w:sdtPr>
            <w:sdtContent>
              <w:p w14:paraId="6EE891B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B2B825B" w14:textId="6C4532E6" w:rsidR="00036450" w:rsidRDefault="003E3B79" w:rsidP="00B359E4">
            <w:pPr>
              <w:pStyle w:val="Heading4"/>
            </w:pPr>
            <w:r>
              <w:t xml:space="preserve"> </w:t>
            </w:r>
            <w:r w:rsidR="00622B16">
              <w:t xml:space="preserve">COMPUTER PROGRAMMING </w:t>
            </w:r>
          </w:p>
          <w:p w14:paraId="305A5C7B" w14:textId="38CEB0E9" w:rsidR="00622B16" w:rsidRPr="00622B16" w:rsidRDefault="00622B16" w:rsidP="00622B16">
            <w:r>
              <w:t>LAMBTON COLLEG</w:t>
            </w:r>
            <w:r w:rsidR="003E3B79">
              <w:t xml:space="preserve">E  MISSISSAUGA </w:t>
            </w:r>
          </w:p>
          <w:p w14:paraId="10EF4500" w14:textId="77777777" w:rsidR="00622B16" w:rsidRDefault="00622B16" w:rsidP="00622B16">
            <w:pPr>
              <w:pStyle w:val="Date"/>
            </w:pPr>
            <w:r>
              <w:t>04/2022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12/2023</w:t>
            </w:r>
          </w:p>
          <w:p w14:paraId="2772C39C" w14:textId="1FB44584" w:rsidR="004D3011" w:rsidRDefault="004D3011" w:rsidP="00622B16">
            <w:pPr>
              <w:pStyle w:val="Date"/>
            </w:pPr>
          </w:p>
          <w:p w14:paraId="78C6FF3A" w14:textId="77777777" w:rsidR="00036450" w:rsidRDefault="00036450" w:rsidP="00036450"/>
          <w:p w14:paraId="3AD2D385" w14:textId="4FEF3895" w:rsidR="00622B16" w:rsidRDefault="00622B16" w:rsidP="00622B16">
            <w:pPr>
              <w:pStyle w:val="Heading4"/>
            </w:pPr>
            <w:r>
              <w:t xml:space="preserve">DIPLOMA IN COMPUTER SCIENCE ENGINEERING </w:t>
            </w:r>
          </w:p>
          <w:p w14:paraId="58C95622" w14:textId="4E114519" w:rsidR="00622B16" w:rsidRPr="00622B16" w:rsidRDefault="004773A0" w:rsidP="00622B16">
            <w:r>
              <w:t>POLYTECHNIC</w:t>
            </w:r>
            <w:r w:rsidR="003E3B79">
              <w:t xml:space="preserve"> COLLEGE  INDIA </w:t>
            </w:r>
          </w:p>
          <w:p w14:paraId="7495E5B6" w14:textId="2874A7FF" w:rsidR="004D3011" w:rsidRPr="00DA5CA7" w:rsidRDefault="003E3B79" w:rsidP="00DA5CA7">
            <w:pPr>
              <w:pStyle w:val="Date"/>
            </w:pPr>
            <w:r>
              <w:t>05/2017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12/2019</w:t>
            </w:r>
          </w:p>
          <w:p w14:paraId="359A7EE3" w14:textId="77777777" w:rsidR="004D3011" w:rsidRDefault="004D3011" w:rsidP="00036450"/>
          <w:sdt>
            <w:sdtPr>
              <w:id w:val="1669594239"/>
              <w:placeholder>
                <w:docPart w:val="676898D7900043F492257D14FB752EE8"/>
              </w:placeholder>
              <w:temporary/>
              <w:showingPlcHdr/>
              <w15:appearance w15:val="hidden"/>
            </w:sdtPr>
            <w:sdtContent>
              <w:p w14:paraId="4311059C" w14:textId="77777777" w:rsidR="00036450" w:rsidRDefault="00180329" w:rsidP="004773A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6F435E5" w14:textId="72CDC780" w:rsidR="004773A0" w:rsidRDefault="004773A0" w:rsidP="004773A0">
            <w:pPr>
              <w:pStyle w:val="Date"/>
            </w:pPr>
          </w:p>
          <w:p w14:paraId="21C47553" w14:textId="68662376" w:rsidR="004773A0" w:rsidRDefault="004773A0" w:rsidP="004773A0">
            <w:pPr>
              <w:pStyle w:val="ListParagraph"/>
              <w:numPr>
                <w:ilvl w:val="0"/>
                <w:numId w:val="1"/>
              </w:numPr>
            </w:pPr>
            <w:r>
              <w:t>Excellent customer service skills, dealing with customers in a professional way.</w:t>
            </w:r>
          </w:p>
          <w:p w14:paraId="3AFB499D" w14:textId="77777777" w:rsidR="004773A0" w:rsidRDefault="004773A0" w:rsidP="004773A0">
            <w:pPr>
              <w:pStyle w:val="ListParagraph"/>
              <w:numPr>
                <w:ilvl w:val="0"/>
                <w:numId w:val="1"/>
              </w:numPr>
            </w:pPr>
            <w:r>
              <w:t>Strong verbal and written communication skills in English.</w:t>
            </w:r>
          </w:p>
          <w:p w14:paraId="561CBEAE" w14:textId="27CBFCA5" w:rsidR="004773A0" w:rsidRDefault="004773A0" w:rsidP="004773A0">
            <w:pPr>
              <w:pStyle w:val="ListParagraph"/>
              <w:numPr>
                <w:ilvl w:val="0"/>
                <w:numId w:val="1"/>
              </w:numPr>
            </w:pPr>
            <w:r>
              <w:t xml:space="preserve">Ability to work in a team and individually in varying shifts. </w:t>
            </w:r>
          </w:p>
          <w:p w14:paraId="22E61C08" w14:textId="64E0A81F" w:rsidR="004773A0" w:rsidRPr="004773A0" w:rsidRDefault="004773A0" w:rsidP="004773A0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DD308A">
              <w:t xml:space="preserve">Follow health and safety policies. </w:t>
            </w:r>
          </w:p>
          <w:p w14:paraId="08D5B08C" w14:textId="77777777" w:rsidR="004773A0" w:rsidRPr="004773A0" w:rsidRDefault="004773A0" w:rsidP="004773A0">
            <w:pPr>
              <w:pStyle w:val="Heading4"/>
              <w:rPr>
                <w:bCs/>
              </w:rPr>
            </w:pPr>
          </w:p>
          <w:p w14:paraId="18298D37" w14:textId="08E2919A" w:rsidR="004773A0" w:rsidRPr="004773A0" w:rsidRDefault="004773A0" w:rsidP="004773A0">
            <w:pPr>
              <w:tabs>
                <w:tab w:val="left" w:pos="1290"/>
              </w:tabs>
            </w:pPr>
          </w:p>
        </w:tc>
      </w:tr>
    </w:tbl>
    <w:p w14:paraId="6A26C5EA" w14:textId="77777777" w:rsidR="0043117B" w:rsidRDefault="00000000" w:rsidP="000C45FF">
      <w:pPr>
        <w:tabs>
          <w:tab w:val="left" w:pos="990"/>
        </w:tabs>
      </w:pPr>
    </w:p>
    <w:p w14:paraId="47FC4AEC" w14:textId="77777777" w:rsidR="00DA5CA7" w:rsidRPr="00DA5CA7" w:rsidRDefault="00DA5CA7" w:rsidP="00DA5CA7"/>
    <w:p w14:paraId="24379328" w14:textId="77777777" w:rsidR="00DA5CA7" w:rsidRPr="00DA5CA7" w:rsidRDefault="00DA5CA7" w:rsidP="00DA5CA7"/>
    <w:p w14:paraId="5CEB8232" w14:textId="77777777" w:rsidR="00DA5CA7" w:rsidRPr="00DA5CA7" w:rsidRDefault="00DA5CA7" w:rsidP="00DA5CA7"/>
    <w:p w14:paraId="4C6C0A9C" w14:textId="77777777" w:rsidR="00DA5CA7" w:rsidRDefault="00DA5CA7" w:rsidP="00DA5CA7"/>
    <w:p w14:paraId="132F52D9" w14:textId="77777777" w:rsidR="00DA5CA7" w:rsidRDefault="00DA5CA7" w:rsidP="00DA5CA7"/>
    <w:p w14:paraId="7AE5C721" w14:textId="293A0F53" w:rsidR="00DA5CA7" w:rsidRDefault="00DA5CA7" w:rsidP="00DA5CA7">
      <w:r>
        <w:t xml:space="preserve">                                                                                      Reviews by: - </w:t>
      </w:r>
    </w:p>
    <w:p w14:paraId="3433D25F" w14:textId="273FCF95" w:rsidR="00DA5CA7" w:rsidRDefault="00DA5CA7" w:rsidP="00DA5CA7">
      <w:r>
        <w:t xml:space="preserve">                                                                                                 Vardan Singh –  add some of your work experience.</w:t>
      </w:r>
    </w:p>
    <w:p w14:paraId="0F8C0948" w14:textId="34A374EF" w:rsidR="00DA5CA7" w:rsidRDefault="00DA5CA7" w:rsidP="00DA5CA7">
      <w:pPr>
        <w:tabs>
          <w:tab w:val="center" w:pos="5400"/>
        </w:tabs>
      </w:pPr>
      <w:r>
        <w:t xml:space="preserve">                                                                                             </w:t>
      </w:r>
      <w:r w:rsidR="00994A8E">
        <w:t xml:space="preserve">   </w:t>
      </w:r>
      <w:r>
        <w:t xml:space="preserve"> Rupinder Singh -  you can add about</w:t>
      </w:r>
      <w:r w:rsidR="00994A8E">
        <w:t xml:space="preserve"> projects you made throughout </w:t>
      </w:r>
    </w:p>
    <w:p w14:paraId="4BF8349A" w14:textId="7AADFD0F" w:rsidR="00994A8E" w:rsidRDefault="00994A8E" w:rsidP="00DA5CA7">
      <w:pPr>
        <w:tabs>
          <w:tab w:val="center" w:pos="5400"/>
        </w:tabs>
      </w:pPr>
      <w:r>
        <w:t xml:space="preserve">                                                                                                                             The course. </w:t>
      </w:r>
    </w:p>
    <w:p w14:paraId="3F6CC60B" w14:textId="3B9F4C70" w:rsidR="00994A8E" w:rsidRDefault="00994A8E" w:rsidP="00DA5CA7">
      <w:pPr>
        <w:tabs>
          <w:tab w:val="center" w:pos="5400"/>
        </w:tabs>
      </w:pPr>
      <w:r>
        <w:t xml:space="preserve">                                                                                                 Ajay Bir Singh-   add work experience. </w:t>
      </w:r>
    </w:p>
    <w:p w14:paraId="1B2626AF" w14:textId="63BFCB80" w:rsidR="00DA5CA7" w:rsidRDefault="00DA5CA7" w:rsidP="00DA5CA7">
      <w:r>
        <w:t xml:space="preserve">                                                                                                </w:t>
      </w:r>
    </w:p>
    <w:p w14:paraId="56BA89C5" w14:textId="4F48BAD1" w:rsidR="00DA5CA7" w:rsidRPr="00DA5CA7" w:rsidRDefault="00DA5CA7" w:rsidP="00DA5CA7">
      <w:r>
        <w:t xml:space="preserve"> </w:t>
      </w:r>
    </w:p>
    <w:sectPr w:rsidR="00DA5CA7" w:rsidRPr="00DA5CA7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37AE" w14:textId="77777777" w:rsidR="00BA39EC" w:rsidRDefault="00BA39EC" w:rsidP="000C45FF">
      <w:r>
        <w:separator/>
      </w:r>
    </w:p>
  </w:endnote>
  <w:endnote w:type="continuationSeparator" w:id="0">
    <w:p w14:paraId="73DA81B7" w14:textId="77777777" w:rsidR="00BA39EC" w:rsidRDefault="00BA39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F2E1" w14:textId="77777777" w:rsidR="00BA39EC" w:rsidRDefault="00BA39EC" w:rsidP="000C45FF">
      <w:r>
        <w:separator/>
      </w:r>
    </w:p>
  </w:footnote>
  <w:footnote w:type="continuationSeparator" w:id="0">
    <w:p w14:paraId="44042173" w14:textId="77777777" w:rsidR="00BA39EC" w:rsidRDefault="00BA39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4FF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51DCDC" wp14:editId="2E92A2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755B"/>
    <w:multiLevelType w:val="hybridMultilevel"/>
    <w:tmpl w:val="38F8CF2C"/>
    <w:lvl w:ilvl="0" w:tplc="FE8C0EF6">
      <w:start w:val="36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16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4C"/>
    <w:rsid w:val="0030481B"/>
    <w:rsid w:val="003156FC"/>
    <w:rsid w:val="003254B5"/>
    <w:rsid w:val="0037121F"/>
    <w:rsid w:val="003910D8"/>
    <w:rsid w:val="003A6B7D"/>
    <w:rsid w:val="003B06CA"/>
    <w:rsid w:val="003E3B79"/>
    <w:rsid w:val="004071FC"/>
    <w:rsid w:val="00445947"/>
    <w:rsid w:val="004773A0"/>
    <w:rsid w:val="004813B3"/>
    <w:rsid w:val="00496591"/>
    <w:rsid w:val="004C63E4"/>
    <w:rsid w:val="004D3011"/>
    <w:rsid w:val="005262AC"/>
    <w:rsid w:val="005E39D5"/>
    <w:rsid w:val="00600670"/>
    <w:rsid w:val="0062123A"/>
    <w:rsid w:val="00622B16"/>
    <w:rsid w:val="00646E75"/>
    <w:rsid w:val="006771D0"/>
    <w:rsid w:val="006F2E84"/>
    <w:rsid w:val="00715FCB"/>
    <w:rsid w:val="00721FB3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94A8E"/>
    <w:rsid w:val="00A2118D"/>
    <w:rsid w:val="00AD0A50"/>
    <w:rsid w:val="00AD76E2"/>
    <w:rsid w:val="00B20152"/>
    <w:rsid w:val="00B359E4"/>
    <w:rsid w:val="00B57D98"/>
    <w:rsid w:val="00B70850"/>
    <w:rsid w:val="00BA39EC"/>
    <w:rsid w:val="00BC58DF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5CA7"/>
    <w:rsid w:val="00DD172A"/>
    <w:rsid w:val="00DD308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FC5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C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382FE160E84E7FAE248FF78B7D5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4B1D-AD25-4D49-8B07-C68985607A5C}"/>
      </w:docPartPr>
      <w:docPartBody>
        <w:p w:rsidR="00993BAD" w:rsidRDefault="00000000">
          <w:pPr>
            <w:pStyle w:val="3E382FE160E84E7FAE248FF78B7D5579"/>
          </w:pPr>
          <w:r w:rsidRPr="00CB0055">
            <w:t>Contact</w:t>
          </w:r>
        </w:p>
      </w:docPartBody>
    </w:docPart>
    <w:docPart>
      <w:docPartPr>
        <w:name w:val="077539118B5946C1BF62BEB74BB41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9CD69-A4FC-42F4-B140-BB8524F0C37B}"/>
      </w:docPartPr>
      <w:docPartBody>
        <w:p w:rsidR="00993BAD" w:rsidRDefault="00000000">
          <w:pPr>
            <w:pStyle w:val="077539118B5946C1BF62BEB74BB41018"/>
          </w:pPr>
          <w:r w:rsidRPr="004D3011">
            <w:t>PHONE:</w:t>
          </w:r>
        </w:p>
      </w:docPartBody>
    </w:docPart>
    <w:docPart>
      <w:docPartPr>
        <w:name w:val="1C66895FEAA74B24B951B58C8F24F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74C69-BE7C-420F-99C3-1904FC2D7BEB}"/>
      </w:docPartPr>
      <w:docPartBody>
        <w:p w:rsidR="00993BAD" w:rsidRDefault="00000000">
          <w:pPr>
            <w:pStyle w:val="1C66895FEAA74B24B951B58C8F24FCC1"/>
          </w:pPr>
          <w:r w:rsidRPr="00CB0055">
            <w:t>Hobbies</w:t>
          </w:r>
        </w:p>
      </w:docPartBody>
    </w:docPart>
    <w:docPart>
      <w:docPartPr>
        <w:name w:val="1E856E4EE3814947A54DAC33C8DB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F1836-EF65-4752-874D-2BA29F4DE567}"/>
      </w:docPartPr>
      <w:docPartBody>
        <w:p w:rsidR="00993BAD" w:rsidRDefault="00000000">
          <w:pPr>
            <w:pStyle w:val="1E856E4EE3814947A54DAC33C8DBC442"/>
          </w:pPr>
          <w:r w:rsidRPr="00036450">
            <w:t>EDUCATION</w:t>
          </w:r>
        </w:p>
      </w:docPartBody>
    </w:docPart>
    <w:docPart>
      <w:docPartPr>
        <w:name w:val="676898D7900043F492257D14FB752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1070-F3C5-41CE-A634-ED66A989EFB2}"/>
      </w:docPartPr>
      <w:docPartBody>
        <w:p w:rsidR="00993BAD" w:rsidRDefault="00000000">
          <w:pPr>
            <w:pStyle w:val="676898D7900043F492257D14FB752EE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4C"/>
    <w:rsid w:val="00993BAD"/>
    <w:rsid w:val="00AF0020"/>
    <w:rsid w:val="00F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82FE160E84E7FAE248FF78B7D5579">
    <w:name w:val="3E382FE160E84E7FAE248FF78B7D5579"/>
  </w:style>
  <w:style w:type="paragraph" w:customStyle="1" w:styleId="077539118B5946C1BF62BEB74BB41018">
    <w:name w:val="077539118B5946C1BF62BEB74BB4101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C66895FEAA74B24B951B58C8F24FCC1">
    <w:name w:val="1C66895FEAA74B24B951B58C8F24FCC1"/>
  </w:style>
  <w:style w:type="paragraph" w:customStyle="1" w:styleId="1E856E4EE3814947A54DAC33C8DBC442">
    <w:name w:val="1E856E4EE3814947A54DAC33C8DBC442"/>
  </w:style>
  <w:style w:type="paragraph" w:customStyle="1" w:styleId="C82B5F472447478BBA56B0FE6E343CA6">
    <w:name w:val="C82B5F472447478BBA56B0FE6E343CA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676898D7900043F492257D14FB752EE8">
    <w:name w:val="676898D7900043F492257D14FB752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2023-06-23T01:08:00Z</dcterms:created>
  <dcterms:modified xsi:type="dcterms:W3CDTF">2023-06-23T01:08:00Z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a0bf9acd-dd61-4d90-8ed1-8fab991c2144</vt:lpwstr>
  </property>
</Properties>
</file>